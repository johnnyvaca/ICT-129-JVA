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6DC" w:rsidRDefault="00366BAC" w:rsidP="00A47AE7">
      <w:pPr>
        <w:pStyle w:val="TitreModule"/>
        <w:spacing w:before="100" w:beforeAutospacing="1" w:after="100" w:afterAutospacing="1"/>
      </w:pPr>
      <w:r>
        <w:rPr>
          <w:noProof/>
          <w:lang w:val="fr-CH" w:eastAsia="fr-CH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haracter">
              <wp:posOffset>-5419725</wp:posOffset>
            </wp:positionH>
            <wp:positionV relativeFrom="line">
              <wp:posOffset>-314325</wp:posOffset>
            </wp:positionV>
            <wp:extent cx="1503680" cy="459740"/>
            <wp:effectExtent l="0" t="0" r="1270" b="0"/>
            <wp:wrapNone/>
            <wp:docPr id="178" name="Image 17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680" cy="45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AE7">
        <w:t>ICT-</w:t>
      </w:r>
      <w:r w:rsidR="00FA57B1">
        <w:t>129</w:t>
      </w:r>
    </w:p>
    <w:p w:rsidR="00F657CE" w:rsidRPr="00A47AE7" w:rsidRDefault="007C7F05" w:rsidP="00A47AE7">
      <w:pPr>
        <w:pStyle w:val="TitreExo"/>
      </w:pPr>
      <w:r w:rsidRPr="00A47AE7">
        <w:t>Dépannage d’un réseau à deux routeurs</w:t>
      </w:r>
    </w:p>
    <w:p w:rsidR="007C7F05" w:rsidRPr="00A47AE7" w:rsidRDefault="007C7F05" w:rsidP="00A47AE7">
      <w:pPr>
        <w:spacing w:before="100" w:beforeAutospacing="1" w:after="100" w:afterAutospacing="1"/>
        <w:ind w:right="0"/>
        <w:rPr>
          <w:b/>
          <w:sz w:val="22"/>
          <w:szCs w:val="22"/>
          <w:lang w:val="fr-CH"/>
        </w:rPr>
      </w:pPr>
      <w:r w:rsidRPr="00A47AE7">
        <w:rPr>
          <w:sz w:val="22"/>
          <w:szCs w:val="22"/>
          <w:lang w:val="fr-CH"/>
        </w:rPr>
        <w:t>Erreurs :</w:t>
      </w:r>
    </w:p>
    <w:p w:rsidR="007C7F05" w:rsidRPr="00A47AE7" w:rsidRDefault="007C7F05" w:rsidP="00A47AE7">
      <w:pPr>
        <w:pStyle w:val="Paragraphedeliste"/>
        <w:numPr>
          <w:ilvl w:val="0"/>
          <w:numId w:val="7"/>
        </w:numPr>
        <w:spacing w:before="100" w:beforeAutospacing="1" w:after="100" w:afterAutospacing="1"/>
        <w:ind w:right="0"/>
        <w:rPr>
          <w:b/>
          <w:sz w:val="22"/>
          <w:szCs w:val="22"/>
          <w:lang w:val="fr-CH"/>
        </w:rPr>
      </w:pPr>
      <w:r w:rsidRPr="00A47AE7">
        <w:rPr>
          <w:sz w:val="22"/>
          <w:szCs w:val="22"/>
          <w:lang w:val="fr-CH"/>
        </w:rPr>
        <w:t>Câble droit ente Switch2 et Switch 3</w:t>
      </w:r>
      <w:r w:rsidR="00BE2AA1" w:rsidRPr="00A47AE7">
        <w:rPr>
          <w:sz w:val="22"/>
          <w:szCs w:val="22"/>
          <w:lang w:val="fr-CH"/>
        </w:rPr>
        <w:t xml:space="preserve"> </w:t>
      </w:r>
      <w:r w:rsidR="00BE2AA1" w:rsidRPr="00A47AE7">
        <w:rPr>
          <w:sz w:val="22"/>
          <w:szCs w:val="22"/>
          <w:lang w:val="fr-CH"/>
        </w:rPr>
        <w:sym w:font="Wingdings" w:char="F0E0"/>
      </w:r>
      <w:r w:rsidR="00BE2AA1" w:rsidRPr="00A47AE7">
        <w:rPr>
          <w:sz w:val="22"/>
          <w:szCs w:val="22"/>
          <w:lang w:val="fr-CH"/>
        </w:rPr>
        <w:t xml:space="preserve"> mettre un câble croisé</w:t>
      </w:r>
    </w:p>
    <w:p w:rsidR="00BE2AA1" w:rsidRPr="00A47AE7" w:rsidRDefault="00BE2AA1" w:rsidP="00A47AE7">
      <w:pPr>
        <w:pStyle w:val="Paragraphedeliste"/>
        <w:numPr>
          <w:ilvl w:val="0"/>
          <w:numId w:val="7"/>
        </w:numPr>
        <w:spacing w:before="100" w:beforeAutospacing="1" w:after="100" w:afterAutospacing="1"/>
        <w:ind w:right="0"/>
        <w:rPr>
          <w:b/>
          <w:sz w:val="22"/>
          <w:szCs w:val="22"/>
          <w:lang w:val="fr-CH"/>
        </w:rPr>
      </w:pPr>
      <w:r w:rsidRPr="00A47AE7">
        <w:rPr>
          <w:sz w:val="22"/>
          <w:szCs w:val="22"/>
          <w:lang w:val="fr-CH"/>
        </w:rPr>
        <w:t xml:space="preserve">Interface Fa1/1 désactivé sur Switch2 </w:t>
      </w:r>
      <w:r w:rsidRPr="00A47AE7">
        <w:rPr>
          <w:sz w:val="22"/>
          <w:szCs w:val="22"/>
          <w:lang w:val="fr-CH"/>
        </w:rPr>
        <w:sym w:font="Wingdings" w:char="F0E0"/>
      </w:r>
      <w:r w:rsidRPr="00A47AE7">
        <w:rPr>
          <w:sz w:val="22"/>
          <w:szCs w:val="22"/>
          <w:lang w:val="fr-CH"/>
        </w:rPr>
        <w:t xml:space="preserve"> activer</w:t>
      </w:r>
    </w:p>
    <w:p w:rsidR="007C7F05" w:rsidRPr="00A47AE7" w:rsidRDefault="00155899" w:rsidP="00A47AE7">
      <w:pPr>
        <w:pStyle w:val="Paragraphedeliste"/>
        <w:numPr>
          <w:ilvl w:val="0"/>
          <w:numId w:val="7"/>
        </w:numPr>
        <w:spacing w:before="100" w:beforeAutospacing="1" w:after="100" w:afterAutospacing="1"/>
        <w:ind w:right="0"/>
        <w:rPr>
          <w:b/>
          <w:sz w:val="22"/>
          <w:szCs w:val="22"/>
          <w:lang w:val="fr-CH"/>
        </w:rPr>
      </w:pPr>
      <w:r w:rsidRPr="00A47AE7">
        <w:rPr>
          <w:sz w:val="22"/>
          <w:szCs w:val="22"/>
          <w:lang w:val="fr-CH"/>
        </w:rPr>
        <w:t>Adresse PC</w:t>
      </w:r>
      <w:r w:rsidR="007C7F05" w:rsidRPr="00A47AE7">
        <w:rPr>
          <w:sz w:val="22"/>
          <w:szCs w:val="22"/>
          <w:lang w:val="fr-CH"/>
        </w:rPr>
        <w:t xml:space="preserve">2 : 172.16.1.1 </w:t>
      </w:r>
      <w:r w:rsidR="007C7F05" w:rsidRPr="00A47AE7">
        <w:rPr>
          <w:sz w:val="22"/>
          <w:szCs w:val="22"/>
          <w:lang w:val="fr-CH"/>
        </w:rPr>
        <w:sym w:font="Wingdings" w:char="F0E0"/>
      </w:r>
      <w:r w:rsidR="007C7F05" w:rsidRPr="00A47AE7">
        <w:rPr>
          <w:sz w:val="22"/>
          <w:szCs w:val="22"/>
          <w:lang w:val="fr-CH"/>
        </w:rPr>
        <w:t xml:space="preserve"> 172.16.0.1</w:t>
      </w:r>
    </w:p>
    <w:p w:rsidR="007C7F05" w:rsidRPr="00A47AE7" w:rsidRDefault="00155899" w:rsidP="00A47AE7">
      <w:pPr>
        <w:pStyle w:val="Paragraphedeliste"/>
        <w:numPr>
          <w:ilvl w:val="0"/>
          <w:numId w:val="7"/>
        </w:numPr>
        <w:spacing w:before="100" w:beforeAutospacing="1" w:after="100" w:afterAutospacing="1"/>
        <w:ind w:right="0"/>
        <w:rPr>
          <w:b/>
          <w:sz w:val="22"/>
          <w:szCs w:val="22"/>
          <w:lang w:val="fr-CH"/>
        </w:rPr>
      </w:pPr>
      <w:r w:rsidRPr="00A47AE7">
        <w:rPr>
          <w:sz w:val="22"/>
          <w:szCs w:val="22"/>
          <w:lang w:val="fr-CH"/>
        </w:rPr>
        <w:t>Gateway sur PC</w:t>
      </w:r>
      <w:r w:rsidR="007C7F05" w:rsidRPr="00A47AE7">
        <w:rPr>
          <w:sz w:val="22"/>
          <w:szCs w:val="22"/>
          <w:lang w:val="fr-CH"/>
        </w:rPr>
        <w:t xml:space="preserve">4 : 10.0.0.1 </w:t>
      </w:r>
      <w:r w:rsidR="007C7F05" w:rsidRPr="00A47AE7">
        <w:rPr>
          <w:sz w:val="22"/>
          <w:szCs w:val="22"/>
          <w:lang w:val="fr-CH"/>
        </w:rPr>
        <w:sym w:font="Wingdings" w:char="F0E0"/>
      </w:r>
      <w:r w:rsidR="007C7F05" w:rsidRPr="00A47AE7">
        <w:rPr>
          <w:sz w:val="22"/>
          <w:szCs w:val="22"/>
          <w:lang w:val="fr-CH"/>
        </w:rPr>
        <w:t xml:space="preserve"> 10.0.0.100</w:t>
      </w:r>
    </w:p>
    <w:p w:rsidR="00BE2AA1" w:rsidRPr="00A47AE7" w:rsidRDefault="00BE2AA1" w:rsidP="00A47AE7">
      <w:pPr>
        <w:pStyle w:val="Paragraphedeliste"/>
        <w:numPr>
          <w:ilvl w:val="0"/>
          <w:numId w:val="7"/>
        </w:numPr>
        <w:spacing w:before="100" w:beforeAutospacing="1" w:after="100" w:afterAutospacing="1"/>
        <w:ind w:right="0"/>
        <w:rPr>
          <w:b/>
          <w:sz w:val="22"/>
          <w:szCs w:val="22"/>
          <w:lang w:val="fr-CH"/>
        </w:rPr>
      </w:pPr>
      <w:bookmarkStart w:id="0" w:name="_GoBack"/>
      <w:bookmarkEnd w:id="0"/>
      <w:r w:rsidRPr="00A47AE7">
        <w:rPr>
          <w:sz w:val="22"/>
          <w:szCs w:val="22"/>
          <w:lang w:val="fr-CH"/>
        </w:rPr>
        <w:t xml:space="preserve">Manque réseau </w:t>
      </w:r>
      <w:r w:rsidR="00F94D4A">
        <w:rPr>
          <w:sz w:val="22"/>
          <w:szCs w:val="22"/>
          <w:lang w:val="fr-CH"/>
        </w:rPr>
        <w:t>10.0.0.0</w:t>
      </w:r>
      <w:r w:rsidRPr="00A47AE7">
        <w:rPr>
          <w:sz w:val="22"/>
          <w:szCs w:val="22"/>
          <w:lang w:val="fr-CH"/>
        </w:rPr>
        <w:t xml:space="preserve"> dans </w:t>
      </w:r>
      <w:r w:rsidR="00F94D4A">
        <w:rPr>
          <w:sz w:val="22"/>
          <w:szCs w:val="22"/>
          <w:lang w:val="fr-CH"/>
        </w:rPr>
        <w:t>table de routage de Router 1</w:t>
      </w:r>
      <w:r w:rsidR="00366BAC" w:rsidRPr="00A47AE7">
        <w:rPr>
          <w:sz w:val="22"/>
          <w:szCs w:val="22"/>
          <w:lang w:val="fr-CH"/>
        </w:rPr>
        <w:t xml:space="preserve"> </w:t>
      </w:r>
      <w:r w:rsidR="00366BAC" w:rsidRPr="00A47AE7">
        <w:rPr>
          <w:sz w:val="22"/>
          <w:szCs w:val="22"/>
          <w:lang w:val="fr-CH"/>
        </w:rPr>
        <w:sym w:font="Wingdings" w:char="F0E0"/>
      </w:r>
      <w:r w:rsidR="00366BAC" w:rsidRPr="00A47AE7">
        <w:rPr>
          <w:sz w:val="22"/>
          <w:szCs w:val="22"/>
          <w:lang w:val="fr-CH"/>
        </w:rPr>
        <w:t xml:space="preserve"> ajouter</w:t>
      </w:r>
    </w:p>
    <w:sectPr w:rsidR="00BE2AA1" w:rsidRPr="00A47AE7" w:rsidSect="00A47AE7">
      <w:pgSz w:w="11907" w:h="16840" w:code="9"/>
      <w:pgMar w:top="1134" w:right="1134" w:bottom="1134" w:left="1134" w:header="720" w:footer="85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AA1" w:rsidRDefault="00BE2AA1" w:rsidP="002C57F1">
      <w:r>
        <w:separator/>
      </w:r>
    </w:p>
    <w:p w:rsidR="00BE2AA1" w:rsidRDefault="00BE2AA1" w:rsidP="002C57F1"/>
  </w:endnote>
  <w:endnote w:type="continuationSeparator" w:id="0">
    <w:p w:rsidR="00BE2AA1" w:rsidRDefault="00BE2AA1" w:rsidP="002C57F1">
      <w:r>
        <w:continuationSeparator/>
      </w:r>
    </w:p>
    <w:p w:rsidR="00BE2AA1" w:rsidRDefault="00BE2AA1" w:rsidP="002C57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AA1" w:rsidRDefault="00BE2AA1" w:rsidP="002C57F1">
      <w:r>
        <w:separator/>
      </w:r>
    </w:p>
    <w:p w:rsidR="00BE2AA1" w:rsidRDefault="00BE2AA1" w:rsidP="002C57F1"/>
  </w:footnote>
  <w:footnote w:type="continuationSeparator" w:id="0">
    <w:p w:rsidR="00BE2AA1" w:rsidRDefault="00BE2AA1" w:rsidP="002C57F1">
      <w:r>
        <w:continuationSeparator/>
      </w:r>
    </w:p>
    <w:p w:rsidR="00BE2AA1" w:rsidRDefault="00BE2AA1" w:rsidP="002C57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6D944F4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D8C69B90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8A6E3D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9BE5F6A"/>
    <w:multiLevelType w:val="hybridMultilevel"/>
    <w:tmpl w:val="EDAA2858"/>
    <w:lvl w:ilvl="0" w:tplc="0994EFCC">
      <w:start w:val="1"/>
      <w:numFmt w:val="decimal"/>
      <w:lvlText w:val="%1."/>
      <w:lvlJc w:val="left"/>
      <w:pPr>
        <w:ind w:left="1077" w:hanging="360"/>
      </w:pPr>
      <w:rPr>
        <w:b w:val="0"/>
      </w:r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70A61AB"/>
    <w:multiLevelType w:val="hybridMultilevel"/>
    <w:tmpl w:val="920EAB6E"/>
    <w:lvl w:ilvl="0" w:tplc="831C5174">
      <w:start w:val="1"/>
      <w:numFmt w:val="decimal"/>
      <w:pStyle w:val="TitrePartExo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354ABFC2">
      <w:start w:val="1"/>
      <w:numFmt w:val="bullet"/>
      <w:pStyle w:val="Avecpuces1"/>
      <w:lvlText w:val=""/>
      <w:lvlJc w:val="left"/>
      <w:pPr>
        <w:tabs>
          <w:tab w:val="num" w:pos="1307"/>
        </w:tabs>
        <w:ind w:left="1307" w:hanging="227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370D7D"/>
    <w:multiLevelType w:val="hybridMultilevel"/>
    <w:tmpl w:val="55109AD8"/>
    <w:lvl w:ilvl="0" w:tplc="D0165418">
      <w:start w:val="1"/>
      <w:numFmt w:val="bullet"/>
      <w:pStyle w:val="Listecocher"/>
      <w:lvlText w:val="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2431C"/>
    <w:multiLevelType w:val="hybridMultilevel"/>
    <w:tmpl w:val="8DD6C82A"/>
    <w:lvl w:ilvl="0" w:tplc="8A44C4AE">
      <w:start w:val="1"/>
      <w:numFmt w:val="bullet"/>
      <w:pStyle w:val="Puces2"/>
      <w:lvlText w:val="o"/>
      <w:lvlJc w:val="left"/>
      <w:pPr>
        <w:tabs>
          <w:tab w:val="num" w:pos="2058"/>
        </w:tabs>
        <w:ind w:left="2058" w:hanging="34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BE"/>
    <w:rsid w:val="00002487"/>
    <w:rsid w:val="0000612E"/>
    <w:rsid w:val="00006FD7"/>
    <w:rsid w:val="00007435"/>
    <w:rsid w:val="0001216F"/>
    <w:rsid w:val="00031B13"/>
    <w:rsid w:val="0005379C"/>
    <w:rsid w:val="00054A2C"/>
    <w:rsid w:val="00071FB5"/>
    <w:rsid w:val="000762BD"/>
    <w:rsid w:val="00096264"/>
    <w:rsid w:val="000A6D4E"/>
    <w:rsid w:val="000A7BDD"/>
    <w:rsid w:val="000B0592"/>
    <w:rsid w:val="000D503F"/>
    <w:rsid w:val="000E0081"/>
    <w:rsid w:val="000E0A2F"/>
    <w:rsid w:val="000E2FCC"/>
    <w:rsid w:val="000F4D43"/>
    <w:rsid w:val="0010187F"/>
    <w:rsid w:val="00104FB6"/>
    <w:rsid w:val="00105BD1"/>
    <w:rsid w:val="00112755"/>
    <w:rsid w:val="00117B3A"/>
    <w:rsid w:val="0012470B"/>
    <w:rsid w:val="00126FD9"/>
    <w:rsid w:val="0013234D"/>
    <w:rsid w:val="00136873"/>
    <w:rsid w:val="0014729D"/>
    <w:rsid w:val="00152433"/>
    <w:rsid w:val="00155899"/>
    <w:rsid w:val="00156EF2"/>
    <w:rsid w:val="001603D4"/>
    <w:rsid w:val="001639C7"/>
    <w:rsid w:val="0017496D"/>
    <w:rsid w:val="00176014"/>
    <w:rsid w:val="001878DC"/>
    <w:rsid w:val="00190CEF"/>
    <w:rsid w:val="00197ED0"/>
    <w:rsid w:val="001A7BED"/>
    <w:rsid w:val="001B15E4"/>
    <w:rsid w:val="001B27A5"/>
    <w:rsid w:val="001B7100"/>
    <w:rsid w:val="001C02DA"/>
    <w:rsid w:val="001C483C"/>
    <w:rsid w:val="001D325F"/>
    <w:rsid w:val="001D4A5B"/>
    <w:rsid w:val="001D6D9F"/>
    <w:rsid w:val="001E792A"/>
    <w:rsid w:val="001F09C6"/>
    <w:rsid w:val="001F6780"/>
    <w:rsid w:val="002041DC"/>
    <w:rsid w:val="002157E5"/>
    <w:rsid w:val="00216546"/>
    <w:rsid w:val="00221E72"/>
    <w:rsid w:val="00224D5B"/>
    <w:rsid w:val="0024688E"/>
    <w:rsid w:val="002474DF"/>
    <w:rsid w:val="0025376B"/>
    <w:rsid w:val="00271A4E"/>
    <w:rsid w:val="00283682"/>
    <w:rsid w:val="002962DF"/>
    <w:rsid w:val="002C24EB"/>
    <w:rsid w:val="002C3704"/>
    <w:rsid w:val="002C57F1"/>
    <w:rsid w:val="002C6484"/>
    <w:rsid w:val="002D3425"/>
    <w:rsid w:val="002D7A87"/>
    <w:rsid w:val="003073B5"/>
    <w:rsid w:val="00341D1F"/>
    <w:rsid w:val="00342E3B"/>
    <w:rsid w:val="00366BAC"/>
    <w:rsid w:val="00366E37"/>
    <w:rsid w:val="00372A09"/>
    <w:rsid w:val="0037516B"/>
    <w:rsid w:val="00382CD1"/>
    <w:rsid w:val="0038370C"/>
    <w:rsid w:val="00390351"/>
    <w:rsid w:val="003A2588"/>
    <w:rsid w:val="003A37E7"/>
    <w:rsid w:val="003B3078"/>
    <w:rsid w:val="003C2074"/>
    <w:rsid w:val="00411D74"/>
    <w:rsid w:val="0042136C"/>
    <w:rsid w:val="0043413E"/>
    <w:rsid w:val="004341A3"/>
    <w:rsid w:val="00453757"/>
    <w:rsid w:val="00462E42"/>
    <w:rsid w:val="004651E9"/>
    <w:rsid w:val="0046747B"/>
    <w:rsid w:val="004804A7"/>
    <w:rsid w:val="004879F0"/>
    <w:rsid w:val="00487EA8"/>
    <w:rsid w:val="004A1385"/>
    <w:rsid w:val="004B0BF4"/>
    <w:rsid w:val="004B1EFA"/>
    <w:rsid w:val="004E161E"/>
    <w:rsid w:val="004E5751"/>
    <w:rsid w:val="004E5D84"/>
    <w:rsid w:val="004E6A8E"/>
    <w:rsid w:val="004F1497"/>
    <w:rsid w:val="004F3BCB"/>
    <w:rsid w:val="0051265A"/>
    <w:rsid w:val="00513F67"/>
    <w:rsid w:val="00531020"/>
    <w:rsid w:val="005371B1"/>
    <w:rsid w:val="00554170"/>
    <w:rsid w:val="005547E5"/>
    <w:rsid w:val="00563515"/>
    <w:rsid w:val="00564706"/>
    <w:rsid w:val="005706C9"/>
    <w:rsid w:val="00570E11"/>
    <w:rsid w:val="00571649"/>
    <w:rsid w:val="00574A8E"/>
    <w:rsid w:val="005960AD"/>
    <w:rsid w:val="00596BAA"/>
    <w:rsid w:val="005A0EC6"/>
    <w:rsid w:val="005A17B4"/>
    <w:rsid w:val="005B62BE"/>
    <w:rsid w:val="005C0879"/>
    <w:rsid w:val="005C4EFB"/>
    <w:rsid w:val="005D14E5"/>
    <w:rsid w:val="0061325E"/>
    <w:rsid w:val="006148E5"/>
    <w:rsid w:val="00630643"/>
    <w:rsid w:val="00631AA4"/>
    <w:rsid w:val="00632075"/>
    <w:rsid w:val="00640428"/>
    <w:rsid w:val="006616BA"/>
    <w:rsid w:val="00671E1B"/>
    <w:rsid w:val="00675FE0"/>
    <w:rsid w:val="006774A0"/>
    <w:rsid w:val="00677706"/>
    <w:rsid w:val="0067793D"/>
    <w:rsid w:val="006855C2"/>
    <w:rsid w:val="006877F8"/>
    <w:rsid w:val="00691BC2"/>
    <w:rsid w:val="006A53D2"/>
    <w:rsid w:val="006A56F3"/>
    <w:rsid w:val="006B1579"/>
    <w:rsid w:val="006B38A5"/>
    <w:rsid w:val="006C0373"/>
    <w:rsid w:val="006C2CD7"/>
    <w:rsid w:val="006C34F4"/>
    <w:rsid w:val="006D0963"/>
    <w:rsid w:val="006D4191"/>
    <w:rsid w:val="006E67EF"/>
    <w:rsid w:val="0071743E"/>
    <w:rsid w:val="00727C4F"/>
    <w:rsid w:val="0073065C"/>
    <w:rsid w:val="007330C6"/>
    <w:rsid w:val="00740317"/>
    <w:rsid w:val="00745460"/>
    <w:rsid w:val="00752E5E"/>
    <w:rsid w:val="00754628"/>
    <w:rsid w:val="007612A7"/>
    <w:rsid w:val="00776080"/>
    <w:rsid w:val="0078021A"/>
    <w:rsid w:val="00784373"/>
    <w:rsid w:val="00796003"/>
    <w:rsid w:val="00797712"/>
    <w:rsid w:val="007B110E"/>
    <w:rsid w:val="007B23AF"/>
    <w:rsid w:val="007B7D0D"/>
    <w:rsid w:val="007C7F05"/>
    <w:rsid w:val="007D4304"/>
    <w:rsid w:val="007E156D"/>
    <w:rsid w:val="007E34B8"/>
    <w:rsid w:val="007F0334"/>
    <w:rsid w:val="0080200B"/>
    <w:rsid w:val="00806275"/>
    <w:rsid w:val="00810074"/>
    <w:rsid w:val="00811FF6"/>
    <w:rsid w:val="00814327"/>
    <w:rsid w:val="00821102"/>
    <w:rsid w:val="008341D1"/>
    <w:rsid w:val="0084445C"/>
    <w:rsid w:val="00855250"/>
    <w:rsid w:val="00857008"/>
    <w:rsid w:val="00866C9B"/>
    <w:rsid w:val="00874FE7"/>
    <w:rsid w:val="008800A2"/>
    <w:rsid w:val="008846C6"/>
    <w:rsid w:val="00885EBE"/>
    <w:rsid w:val="00896DF0"/>
    <w:rsid w:val="00897393"/>
    <w:rsid w:val="008B2571"/>
    <w:rsid w:val="008B2A54"/>
    <w:rsid w:val="008B7A59"/>
    <w:rsid w:val="008E2DBF"/>
    <w:rsid w:val="008E420A"/>
    <w:rsid w:val="008F5D52"/>
    <w:rsid w:val="008F66C0"/>
    <w:rsid w:val="00905634"/>
    <w:rsid w:val="00906260"/>
    <w:rsid w:val="009115D9"/>
    <w:rsid w:val="00912A4F"/>
    <w:rsid w:val="0092230A"/>
    <w:rsid w:val="009224C5"/>
    <w:rsid w:val="00922873"/>
    <w:rsid w:val="00930ECD"/>
    <w:rsid w:val="009411AC"/>
    <w:rsid w:val="00941B3B"/>
    <w:rsid w:val="00943AD8"/>
    <w:rsid w:val="00951B80"/>
    <w:rsid w:val="009546E3"/>
    <w:rsid w:val="009572C5"/>
    <w:rsid w:val="00975819"/>
    <w:rsid w:val="00985645"/>
    <w:rsid w:val="009B4F73"/>
    <w:rsid w:val="009C4C87"/>
    <w:rsid w:val="009F6BF7"/>
    <w:rsid w:val="00A055A7"/>
    <w:rsid w:val="00A05E80"/>
    <w:rsid w:val="00A10C65"/>
    <w:rsid w:val="00A172B1"/>
    <w:rsid w:val="00A33869"/>
    <w:rsid w:val="00A34A54"/>
    <w:rsid w:val="00A40632"/>
    <w:rsid w:val="00A468C0"/>
    <w:rsid w:val="00A47AE7"/>
    <w:rsid w:val="00A50C7F"/>
    <w:rsid w:val="00A64979"/>
    <w:rsid w:val="00A652E7"/>
    <w:rsid w:val="00A85004"/>
    <w:rsid w:val="00A86AFA"/>
    <w:rsid w:val="00AA557A"/>
    <w:rsid w:val="00AB07EC"/>
    <w:rsid w:val="00AB494D"/>
    <w:rsid w:val="00AC03E0"/>
    <w:rsid w:val="00AD2B0F"/>
    <w:rsid w:val="00AE06BC"/>
    <w:rsid w:val="00AE78A3"/>
    <w:rsid w:val="00AF28BC"/>
    <w:rsid w:val="00B104D4"/>
    <w:rsid w:val="00B146B7"/>
    <w:rsid w:val="00B16709"/>
    <w:rsid w:val="00B24C51"/>
    <w:rsid w:val="00B32A22"/>
    <w:rsid w:val="00B338E1"/>
    <w:rsid w:val="00B35803"/>
    <w:rsid w:val="00B95F3B"/>
    <w:rsid w:val="00B97A01"/>
    <w:rsid w:val="00BA1B6D"/>
    <w:rsid w:val="00BB6C3E"/>
    <w:rsid w:val="00BC7B11"/>
    <w:rsid w:val="00BD59F7"/>
    <w:rsid w:val="00BD65B0"/>
    <w:rsid w:val="00BE2AA1"/>
    <w:rsid w:val="00BE68DA"/>
    <w:rsid w:val="00C00814"/>
    <w:rsid w:val="00C07373"/>
    <w:rsid w:val="00C15708"/>
    <w:rsid w:val="00C16F84"/>
    <w:rsid w:val="00C202A5"/>
    <w:rsid w:val="00C20FED"/>
    <w:rsid w:val="00C24975"/>
    <w:rsid w:val="00C27551"/>
    <w:rsid w:val="00C5631C"/>
    <w:rsid w:val="00C57CA3"/>
    <w:rsid w:val="00C628C2"/>
    <w:rsid w:val="00C82F3C"/>
    <w:rsid w:val="00C976E7"/>
    <w:rsid w:val="00CA1C46"/>
    <w:rsid w:val="00CC7EF1"/>
    <w:rsid w:val="00CC7F3D"/>
    <w:rsid w:val="00CD2B6D"/>
    <w:rsid w:val="00D13638"/>
    <w:rsid w:val="00D33F66"/>
    <w:rsid w:val="00D4377C"/>
    <w:rsid w:val="00D45C3B"/>
    <w:rsid w:val="00D52484"/>
    <w:rsid w:val="00D622AF"/>
    <w:rsid w:val="00D667F9"/>
    <w:rsid w:val="00D73217"/>
    <w:rsid w:val="00D73CED"/>
    <w:rsid w:val="00D81BFB"/>
    <w:rsid w:val="00D81E82"/>
    <w:rsid w:val="00D8429F"/>
    <w:rsid w:val="00D90036"/>
    <w:rsid w:val="00D90E3D"/>
    <w:rsid w:val="00D93D5C"/>
    <w:rsid w:val="00DB2AC9"/>
    <w:rsid w:val="00DC730E"/>
    <w:rsid w:val="00DD22C4"/>
    <w:rsid w:val="00DD6803"/>
    <w:rsid w:val="00DE166B"/>
    <w:rsid w:val="00DF3391"/>
    <w:rsid w:val="00DF65A0"/>
    <w:rsid w:val="00DF6772"/>
    <w:rsid w:val="00E04EF8"/>
    <w:rsid w:val="00E15549"/>
    <w:rsid w:val="00E22522"/>
    <w:rsid w:val="00E34F7A"/>
    <w:rsid w:val="00E35500"/>
    <w:rsid w:val="00E369C4"/>
    <w:rsid w:val="00E53691"/>
    <w:rsid w:val="00E56CD4"/>
    <w:rsid w:val="00E56F4D"/>
    <w:rsid w:val="00E6214A"/>
    <w:rsid w:val="00E66327"/>
    <w:rsid w:val="00E6661D"/>
    <w:rsid w:val="00E75E4A"/>
    <w:rsid w:val="00E77944"/>
    <w:rsid w:val="00EB6889"/>
    <w:rsid w:val="00EC77B1"/>
    <w:rsid w:val="00ED4DE3"/>
    <w:rsid w:val="00ED70E7"/>
    <w:rsid w:val="00EE743F"/>
    <w:rsid w:val="00EF55C6"/>
    <w:rsid w:val="00EF5880"/>
    <w:rsid w:val="00F02BAC"/>
    <w:rsid w:val="00F0549B"/>
    <w:rsid w:val="00F056C3"/>
    <w:rsid w:val="00F10EA0"/>
    <w:rsid w:val="00F13834"/>
    <w:rsid w:val="00F17E38"/>
    <w:rsid w:val="00F3147E"/>
    <w:rsid w:val="00F34BDB"/>
    <w:rsid w:val="00F416DC"/>
    <w:rsid w:val="00F47CC0"/>
    <w:rsid w:val="00F549A5"/>
    <w:rsid w:val="00F657CE"/>
    <w:rsid w:val="00F66068"/>
    <w:rsid w:val="00F66AA1"/>
    <w:rsid w:val="00F94D4A"/>
    <w:rsid w:val="00F953EC"/>
    <w:rsid w:val="00FA57B1"/>
    <w:rsid w:val="00FA75A1"/>
    <w:rsid w:val="00FB5321"/>
    <w:rsid w:val="00FB6DE0"/>
    <w:rsid w:val="00FD10C1"/>
    <w:rsid w:val="00FD6F0D"/>
    <w:rsid w:val="00FE33CA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;"/>
  <w15:docId w15:val="{B92E632E-E79B-44A6-A329-B71CE428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7F1"/>
    <w:pPr>
      <w:ind w:left="357" w:right="-1"/>
      <w:jc w:val="both"/>
    </w:pPr>
    <w:rPr>
      <w:rFonts w:ascii="Verdana" w:hAnsi="Verdana"/>
      <w:lang w:val="en-GB"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b/>
      <w:smallCaps/>
      <w:kern w:val="28"/>
      <w:sz w:val="28"/>
      <w:u w:val="single"/>
      <w:lang w:val="fr-FR"/>
    </w:rPr>
  </w:style>
  <w:style w:type="paragraph" w:styleId="Titre2">
    <w:name w:val="heading 2"/>
    <w:basedOn w:val="Normal"/>
    <w:next w:val="Normal"/>
    <w:qFormat/>
    <w:pPr>
      <w:keepNext/>
      <w:spacing w:before="240" w:after="60"/>
      <w:ind w:left="567"/>
      <w:outlineLvl w:val="1"/>
    </w:pPr>
    <w:rPr>
      <w:b/>
      <w:sz w:val="24"/>
      <w:u w:val="single"/>
      <w:lang w:val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u w:val="single"/>
      <w:lang w:val="fr-FR"/>
    </w:rPr>
  </w:style>
  <w:style w:type="paragraph" w:styleId="Titre4">
    <w:name w:val="heading 4"/>
    <w:basedOn w:val="Normal"/>
    <w:next w:val="Normal"/>
    <w:qFormat/>
    <w:pPr>
      <w:keepNext/>
      <w:framePr w:hSpace="141" w:wrap="around" w:vAnchor="page" w:hAnchor="margin" w:y="2345"/>
      <w:jc w:val="center"/>
      <w:outlineLvl w:val="3"/>
    </w:pPr>
    <w:rPr>
      <w:rFonts w:ascii="Arial Black" w:hAnsi="Arial Black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B27A5"/>
    <w:pPr>
      <w:pBdr>
        <w:bottom w:val="single" w:sz="6" w:space="4" w:color="auto"/>
      </w:pBdr>
      <w:tabs>
        <w:tab w:val="center" w:pos="4536"/>
        <w:tab w:val="right" w:pos="9072"/>
      </w:tabs>
      <w:spacing w:line="360" w:lineRule="auto"/>
      <w:ind w:left="0"/>
    </w:pPr>
    <w:rPr>
      <w:sz w:val="16"/>
    </w:rPr>
  </w:style>
  <w:style w:type="paragraph" w:styleId="Pieddepage">
    <w:name w:val="footer"/>
    <w:basedOn w:val="Normal"/>
    <w:rsid w:val="001B27A5"/>
    <w:pPr>
      <w:pBdr>
        <w:top w:val="single" w:sz="6" w:space="4" w:color="auto"/>
      </w:pBdr>
      <w:tabs>
        <w:tab w:val="center" w:pos="4536"/>
        <w:tab w:val="right" w:pos="9072"/>
      </w:tabs>
      <w:ind w:left="0"/>
    </w:pPr>
    <w:rPr>
      <w:sz w:val="16"/>
    </w:rPr>
  </w:style>
  <w:style w:type="character" w:styleId="Numrodepage">
    <w:name w:val="page number"/>
    <w:basedOn w:val="Policepardfaut"/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pPr>
      <w:framePr w:hSpace="141" w:wrap="around" w:vAnchor="page" w:hAnchor="margin" w:xAlign="center" w:y="1625"/>
      <w:jc w:val="center"/>
    </w:pPr>
    <w:rPr>
      <w:rFonts w:ascii="Lucida Sans" w:hAnsi="Lucida Sans"/>
      <w:sz w:val="28"/>
      <w:lang w:val="fr-FR"/>
    </w:rPr>
  </w:style>
  <w:style w:type="paragraph" w:styleId="Corpsdetexte2">
    <w:name w:val="Body Text 2"/>
    <w:basedOn w:val="Normal"/>
    <w:rPr>
      <w:sz w:val="28"/>
      <w:lang w:val="fr-FR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table" w:styleId="Grilledutableau">
    <w:name w:val="Table Grid"/>
    <w:basedOn w:val="TableauNormal"/>
    <w:rsid w:val="00283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cocher">
    <w:name w:val="Liste à cocher"/>
    <w:basedOn w:val="Normal"/>
    <w:rsid w:val="00DD6803"/>
    <w:pPr>
      <w:numPr>
        <w:numId w:val="4"/>
      </w:numPr>
      <w:tabs>
        <w:tab w:val="clear" w:pos="567"/>
        <w:tab w:val="num" w:pos="1134"/>
      </w:tabs>
      <w:spacing w:after="120"/>
      <w:ind w:left="1134"/>
      <w:jc w:val="left"/>
    </w:pPr>
    <w:rPr>
      <w:rFonts w:ascii="Book Antiqua" w:hAnsi="Book Antiqua"/>
      <w:sz w:val="24"/>
      <w:lang w:val="fr-CH"/>
    </w:rPr>
  </w:style>
  <w:style w:type="paragraph" w:styleId="Listenumros">
    <w:name w:val="List Number"/>
    <w:basedOn w:val="Normal"/>
    <w:rsid w:val="004B1EFA"/>
    <w:pPr>
      <w:spacing w:after="120"/>
      <w:ind w:left="1134" w:hanging="567"/>
      <w:jc w:val="left"/>
    </w:pPr>
    <w:rPr>
      <w:rFonts w:ascii="Book Antiqua" w:hAnsi="Book Antiqua"/>
      <w:sz w:val="24"/>
      <w:lang w:val="fr-CH"/>
    </w:rPr>
  </w:style>
  <w:style w:type="paragraph" w:customStyle="1" w:styleId="TitreExo">
    <w:name w:val="TitreExo"/>
    <w:basedOn w:val="Normal"/>
    <w:rsid w:val="00A47AE7"/>
    <w:pPr>
      <w:spacing w:before="100" w:beforeAutospacing="1" w:after="100" w:afterAutospacing="1"/>
      <w:ind w:left="0" w:right="0"/>
      <w:jc w:val="center"/>
    </w:pPr>
    <w:rPr>
      <w:b/>
      <w:sz w:val="28"/>
      <w:szCs w:val="28"/>
      <w:lang w:val="fr-CH"/>
    </w:rPr>
  </w:style>
  <w:style w:type="paragraph" w:customStyle="1" w:styleId="TitreModule">
    <w:name w:val="TitreModule"/>
    <w:basedOn w:val="Normal"/>
    <w:rsid w:val="001B27A5"/>
    <w:pPr>
      <w:ind w:left="0" w:right="0"/>
      <w:jc w:val="right"/>
    </w:pPr>
    <w:rPr>
      <w:b/>
      <w:sz w:val="22"/>
      <w:lang w:val="fr-FR"/>
    </w:rPr>
  </w:style>
  <w:style w:type="paragraph" w:customStyle="1" w:styleId="TitrePartExo">
    <w:name w:val="TitrePartExo"/>
    <w:basedOn w:val="Normal"/>
    <w:next w:val="Normal"/>
    <w:rsid w:val="00F657CE"/>
    <w:pPr>
      <w:numPr>
        <w:numId w:val="5"/>
      </w:numPr>
      <w:spacing w:before="240" w:after="120"/>
    </w:pPr>
    <w:rPr>
      <w:b/>
      <w:u w:val="single"/>
      <w:lang w:val="fr-FR"/>
    </w:rPr>
  </w:style>
  <w:style w:type="paragraph" w:customStyle="1" w:styleId="Avecpuces1">
    <w:name w:val="Avec puces 1"/>
    <w:basedOn w:val="Normal"/>
    <w:rsid w:val="004804A7"/>
    <w:pPr>
      <w:numPr>
        <w:ilvl w:val="1"/>
        <w:numId w:val="5"/>
      </w:numPr>
    </w:pPr>
  </w:style>
  <w:style w:type="paragraph" w:customStyle="1" w:styleId="Puces2">
    <w:name w:val="Puces2"/>
    <w:basedOn w:val="Normal"/>
    <w:rsid w:val="00BE68DA"/>
    <w:pPr>
      <w:numPr>
        <w:numId w:val="6"/>
      </w:numPr>
    </w:pPr>
  </w:style>
  <w:style w:type="paragraph" w:styleId="Listepuces2">
    <w:name w:val="List Bullet 2"/>
    <w:basedOn w:val="Normal"/>
    <w:rsid w:val="00BE68DA"/>
    <w:pPr>
      <w:numPr>
        <w:numId w:val="1"/>
      </w:numPr>
    </w:pPr>
  </w:style>
  <w:style w:type="paragraph" w:styleId="Listepuces3">
    <w:name w:val="List Bullet 3"/>
    <w:basedOn w:val="Normal"/>
    <w:rsid w:val="00BE68DA"/>
    <w:pPr>
      <w:numPr>
        <w:numId w:val="2"/>
      </w:numPr>
    </w:pPr>
  </w:style>
  <w:style w:type="paragraph" w:styleId="Listepuces4">
    <w:name w:val="List Bullet 4"/>
    <w:basedOn w:val="Normal"/>
    <w:rsid w:val="00BE68DA"/>
    <w:pPr>
      <w:numPr>
        <w:numId w:val="3"/>
      </w:numPr>
    </w:pPr>
  </w:style>
  <w:style w:type="paragraph" w:styleId="Titredenote">
    <w:name w:val="Note Heading"/>
    <w:basedOn w:val="Normal"/>
    <w:next w:val="Normal"/>
    <w:rsid w:val="008341D1"/>
  </w:style>
  <w:style w:type="paragraph" w:customStyle="1" w:styleId="DescrModule">
    <w:name w:val="DescrModule"/>
    <w:basedOn w:val="Normal"/>
    <w:next w:val="Normal"/>
    <w:rsid w:val="008341D1"/>
    <w:pPr>
      <w:jc w:val="right"/>
    </w:pPr>
    <w:rPr>
      <w:sz w:val="16"/>
    </w:rPr>
  </w:style>
  <w:style w:type="paragraph" w:customStyle="1" w:styleId="Prsentation">
    <w:name w:val="Présentation"/>
    <w:basedOn w:val="Normal"/>
    <w:rsid w:val="00C5631C"/>
    <w:pPr>
      <w:spacing w:before="200"/>
      <w:ind w:left="0" w:right="0"/>
      <w:jc w:val="left"/>
    </w:pPr>
    <w:rPr>
      <w:rFonts w:ascii="Arial" w:hAnsi="Arial"/>
      <w:i/>
      <w:snapToGrid w:val="0"/>
      <w:lang w:val="fr-FR"/>
    </w:rPr>
  </w:style>
  <w:style w:type="paragraph" w:styleId="Paragraphedeliste">
    <w:name w:val="List Paragraph"/>
    <w:basedOn w:val="Normal"/>
    <w:uiPriority w:val="34"/>
    <w:qFormat/>
    <w:rsid w:val="00A47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benzonana\Application%20Data\Microsoft\Mod&#232;les\ETSC\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TE.dot</Template>
  <TotalTime>12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dotNET</vt:lpstr>
    </vt:vector>
  </TitlesOfParts>
  <Company> 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dotNET</dc:title>
  <dc:subject/>
  <dc:creator>Yann SAISON</dc:creator>
  <cp:keywords/>
  <dc:description/>
  <cp:lastModifiedBy>VARELA Francis</cp:lastModifiedBy>
  <cp:revision>9</cp:revision>
  <cp:lastPrinted>2011-09-30T11:25:00Z</cp:lastPrinted>
  <dcterms:created xsi:type="dcterms:W3CDTF">2011-11-01T08:14:00Z</dcterms:created>
  <dcterms:modified xsi:type="dcterms:W3CDTF">2019-01-24T10:13:00Z</dcterms:modified>
</cp:coreProperties>
</file>